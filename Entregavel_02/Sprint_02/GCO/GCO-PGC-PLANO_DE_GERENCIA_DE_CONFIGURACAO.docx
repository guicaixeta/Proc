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0C" w:rsidRDefault="00873A0C">
      <w:pPr>
        <w:pStyle w:val="Heading2"/>
        <w:jc w:val="left"/>
      </w:pPr>
      <w:bookmarkStart w:id="0" w:name="h.gjdgxs"/>
      <w:bookmarkEnd w:id="0"/>
    </w:p>
    <w:p w:rsidR="00873A0C" w:rsidRDefault="00873A0C">
      <w:pPr>
        <w:pStyle w:val="Heading2"/>
        <w:jc w:val="left"/>
      </w:pPr>
      <w:bookmarkStart w:id="1" w:name="h.30j0zll"/>
      <w:bookmarkEnd w:id="1"/>
    </w:p>
    <w:p w:rsidR="00873A0C" w:rsidRDefault="00873A0C">
      <w:pPr>
        <w:pStyle w:val="Heading2"/>
        <w:jc w:val="left"/>
      </w:pPr>
      <w:bookmarkStart w:id="2" w:name="h.3znysh7"/>
      <w:bookmarkEnd w:id="2"/>
    </w:p>
    <w:p w:rsidR="00873A0C" w:rsidRDefault="00873A0C">
      <w:pPr>
        <w:pStyle w:val="Heading2"/>
        <w:jc w:val="left"/>
      </w:pPr>
    </w:p>
    <w:p w:rsidR="00873A0C" w:rsidRDefault="00873A0C">
      <w:pPr>
        <w:pStyle w:val="Heading2"/>
        <w:jc w:val="left"/>
      </w:pPr>
      <w:bookmarkStart w:id="3" w:name="h.2et92p0"/>
      <w:bookmarkEnd w:id="3"/>
    </w:p>
    <w:p w:rsidR="00873A0C" w:rsidRDefault="002E0235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873A0C" w:rsidRDefault="002E0235">
      <w:pPr>
        <w:pStyle w:val="Heading2"/>
        <w:spacing w:before="300"/>
        <w:jc w:val="right"/>
      </w:pPr>
      <w:bookmarkStart w:id="5" w:name="h.3dy6vkm"/>
      <w:bookmarkEnd w:id="5"/>
      <w:r>
        <w:rPr>
          <w:b w:val="0"/>
          <w:bCs w:val="0"/>
          <w:sz w:val="48"/>
          <w:szCs w:val="48"/>
        </w:rPr>
        <w:t xml:space="preserve">Plano de </w:t>
      </w:r>
      <w:r w:rsidR="001C0941">
        <w:rPr>
          <w:b w:val="0"/>
          <w:bCs w:val="0"/>
          <w:sz w:val="48"/>
          <w:szCs w:val="48"/>
        </w:rPr>
        <w:t>Gerencia de Configuração</w:t>
      </w: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2E0235">
      <w:pPr>
        <w:pStyle w:val="Standard"/>
        <w:ind w:left="2880" w:firstLine="0"/>
      </w:pPr>
      <w:r>
        <w:rPr>
          <w:b/>
          <w:bCs/>
        </w:rPr>
        <w:t xml:space="preserve">Goiânia, 11 de Fevereiro de </w:t>
      </w:r>
      <w:proofErr w:type="gramStart"/>
      <w:r>
        <w:rPr>
          <w:b/>
          <w:bCs/>
        </w:rPr>
        <w:t>2016</w:t>
      </w:r>
      <w:proofErr w:type="gramEnd"/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spacing w:before="60" w:line="240" w:lineRule="auto"/>
        <w:ind w:firstLine="0"/>
      </w:pPr>
    </w:p>
    <w:p w:rsidR="00873A0C" w:rsidRDefault="002E0235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873A0C" w:rsidRDefault="00873A0C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25"/>
        <w:gridCol w:w="1125"/>
        <w:gridCol w:w="3015"/>
        <w:gridCol w:w="3480"/>
      </w:tblGrid>
      <w:tr w:rsidR="00873A0C" w:rsidTr="00873A0C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84B02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</w:tr>
    </w:tbl>
    <w:p w:rsidR="00873A0C" w:rsidRDefault="00873A0C">
      <w:pPr>
        <w:pStyle w:val="Heading1"/>
        <w:ind w:left="0" w:firstLine="0"/>
      </w:pPr>
      <w:bookmarkStart w:id="6" w:name="h.1t3h5sf"/>
      <w:bookmarkEnd w:id="6"/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A84B02" w:rsidRDefault="00A84B02" w:rsidP="00A84B02">
      <w:pPr>
        <w:pStyle w:val="normal0"/>
        <w:jc w:val="both"/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Índice</w:t>
      </w:r>
    </w:p>
    <w:p w:rsidR="00A84B02" w:rsidRDefault="00A84B02" w:rsidP="00A84B02">
      <w:pPr>
        <w:pStyle w:val="normal0"/>
        <w:jc w:val="both"/>
      </w:pPr>
    </w:p>
    <w:p w:rsidR="00A84B02" w:rsidRDefault="00A84B02" w:rsidP="00A84B02">
      <w:pPr>
        <w:pStyle w:val="normal0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1. Introdução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1.1 Finalidade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1.2 Escopo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1.3 Definições Acrônimos e Abreviações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2. Gerenciamento de Configuração de Software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4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2.1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, Responsabilidades e Interfaces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2.2 Ferramentas,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Ambiente 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Infra-estrutura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>O Programa de Gerenciamento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3.1 Métodos de Identificação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3.2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Baselines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4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Configuração e Mudança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4.1 Processamento e Aprovação de Solicitações de Mudança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82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4.1.1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Solicitação de Autorização para Modificação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4.2 Comitê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Controle de Mudança (CCM)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4.3 Procedimentos e Analises de Mudanças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4.4 Processo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de Armazenamento de Mídia e Liberação do Projeto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4.5 Relatórios e Auditorias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5. Marcos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3"/>
        <w:ind w:left="10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 Organização do Projeto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6.1 Ferramentas de Gerencia de Configuração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proofErr w:type="gramEnd"/>
      <w:r>
        <w:rPr>
          <w:rFonts w:ascii="Calibri" w:eastAsia="Calibri" w:hAnsi="Calibri" w:cs="Calibri"/>
          <w:b/>
          <w:sz w:val="28"/>
          <w:szCs w:val="28"/>
        </w:rPr>
        <w:t>6.2 Permissões de acesso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>6.3 Organização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do repositório 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7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Treinamento  </w:t>
      </w:r>
    </w:p>
    <w:p w:rsidR="00A84B02" w:rsidRDefault="00A84B02" w:rsidP="00A84B02">
      <w:pPr>
        <w:pStyle w:val="normal0"/>
        <w:spacing w:before="16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8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Controle de Software de Subcontratados e Fornecedores   </w:t>
      </w:r>
    </w:p>
    <w:p w:rsidR="00A84B02" w:rsidRDefault="00A84B02" w:rsidP="00A84B02">
      <w:pPr>
        <w:pStyle w:val="normal0"/>
        <w:spacing w:before="13"/>
        <w:ind w:left="100"/>
        <w:jc w:val="both"/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9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Aprovação   </w:t>
      </w:r>
    </w:p>
    <w:p w:rsidR="00A84B02" w:rsidRDefault="00A84B02" w:rsidP="00A84B02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 Introdução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1.1. Finalidade</w:t>
      </w:r>
    </w:p>
    <w:p w:rsidR="00A84B02" w:rsidRDefault="00A84B02" w:rsidP="00A84B02">
      <w:pPr>
        <w:pStyle w:val="normal0"/>
        <w:spacing w:line="240" w:lineRule="auto"/>
        <w:ind w:left="220"/>
        <w:jc w:val="both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1.2. Escopo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1.3. Definições Acrônimos e Abreviações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 Gerenciamento de Configuração de Software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2.1. Organização, Responsabilidades e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Interfaces</w:t>
      </w:r>
      <w:proofErr w:type="gramEnd"/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As responsabilidades estão descritas na tabela </w:t>
      </w:r>
      <w:proofErr w:type="gramStart"/>
      <w:r>
        <w:rPr>
          <w:rFonts w:ascii="Calibri" w:eastAsia="Calibri" w:hAnsi="Calibri" w:cs="Calibri"/>
          <w:sz w:val="24"/>
          <w:szCs w:val="24"/>
        </w:rPr>
        <w:t>abaixo: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838200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7721600</wp:posOffset>
            </wp:positionV>
            <wp:extent cx="12700" cy="482600"/>
            <wp:effectExtent l="0" t="0" r="0" b="0"/>
            <wp:wrapNone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2286000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4B02" w:rsidRDefault="00A84B02" w:rsidP="00A84B02">
      <w:pPr>
        <w:pStyle w:val="normal0"/>
        <w:spacing w:line="240" w:lineRule="auto"/>
      </w:pPr>
    </w:p>
    <w:tbl>
      <w:tblPr>
        <w:tblW w:w="9240" w:type="dxa"/>
        <w:tblInd w:w="30" w:type="dxa"/>
        <w:tblLayout w:type="fixed"/>
        <w:tblLook w:val="0600"/>
      </w:tblPr>
      <w:tblGrid>
        <w:gridCol w:w="2205"/>
        <w:gridCol w:w="4935"/>
        <w:gridCol w:w="2100"/>
      </w:tblGrid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Papel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Responsabilidade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Responsável</w:t>
            </w: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</w:tbl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2.2 Ferramentas, Ambiente 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Infra-estrutura</w:t>
      </w:r>
      <w:proofErr w:type="spellEnd"/>
      <w:proofErr w:type="gramEnd"/>
    </w:p>
    <w:p w:rsidR="00A84B02" w:rsidRDefault="00A84B02" w:rsidP="00A84B02">
      <w:pPr>
        <w:pStyle w:val="normal0"/>
        <w:spacing w:line="240" w:lineRule="auto"/>
      </w:pPr>
    </w:p>
    <w:tbl>
      <w:tblPr>
        <w:tblW w:w="9360" w:type="dxa"/>
        <w:tblInd w:w="106" w:type="dxa"/>
        <w:tblLayout w:type="fixed"/>
        <w:tblLook w:val="0000"/>
      </w:tblPr>
      <w:tblGrid>
        <w:gridCol w:w="4680"/>
        <w:gridCol w:w="4680"/>
      </w:tblGrid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Tipo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Ferramenta</w:t>
            </w: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</w:tr>
    </w:tbl>
    <w:p w:rsidR="00A84B02" w:rsidRDefault="00A84B02" w:rsidP="00A84B02">
      <w:pPr>
        <w:pStyle w:val="normal0"/>
        <w:spacing w:before="17"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 Programa de Gerenciamento de Configuração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3.1 Métodos de Identificação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 xml:space="preserve">3.2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Baselines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do Projeto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before="7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Configuração e Mudança</w:t>
      </w:r>
    </w:p>
    <w:p w:rsidR="00A84B02" w:rsidRDefault="00A84B02" w:rsidP="00A84B02">
      <w:pPr>
        <w:pStyle w:val="normal0"/>
        <w:spacing w:before="2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 Processamento e Aprovação de Solicitações de Mudança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4.1.1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Solicitação de Autorização para Modificação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4.2 Comitê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Controle de Mudança (CCM)</w:t>
      </w:r>
    </w:p>
    <w:p w:rsidR="00A84B02" w:rsidRDefault="00A84B02" w:rsidP="00A84B02">
      <w:pPr>
        <w:pStyle w:val="normal0"/>
        <w:spacing w:line="240" w:lineRule="auto"/>
      </w:pPr>
    </w:p>
    <w:tbl>
      <w:tblPr>
        <w:tblW w:w="8138" w:type="dxa"/>
        <w:tblInd w:w="106" w:type="dxa"/>
        <w:tblLayout w:type="fixed"/>
        <w:tblLook w:val="0000"/>
      </w:tblPr>
      <w:tblGrid>
        <w:gridCol w:w="2780"/>
        <w:gridCol w:w="5358"/>
      </w:tblGrid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Papel</w:t>
            </w: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</w:tbl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4.3 Procedimentos e Analises de Mudanças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4.4 Processo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de Armazenamento de Mídia e Liberação do Projeto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4.5 Relatórios e Auditorias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5. Marcos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 Organização do Projeto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6.1 Ferramentas de Gerencia de Configuração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before="11"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6.2 Permissões de acesso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6.3 Organização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do repositório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7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Treinamento</w:t>
      </w:r>
    </w:p>
    <w:p w:rsidR="00A84B02" w:rsidRDefault="00A84B02" w:rsidP="00A84B02">
      <w:pPr>
        <w:pStyle w:val="normal0"/>
        <w:spacing w:before="3" w:line="240" w:lineRule="auto"/>
      </w:pPr>
    </w:p>
    <w:p w:rsidR="00A84B02" w:rsidRDefault="00A84B02" w:rsidP="00A84B02">
      <w:pPr>
        <w:pStyle w:val="normal0"/>
        <w:spacing w:line="240" w:lineRule="auto"/>
        <w:ind w:left="10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8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Controle de Software de Subcontratados e Fornecedores</w:t>
      </w:r>
    </w:p>
    <w:p w:rsidR="00A84B02" w:rsidRDefault="00A84B02" w:rsidP="00A84B02">
      <w:pPr>
        <w:pStyle w:val="normal0"/>
        <w:spacing w:line="240" w:lineRule="auto"/>
        <w:ind w:left="100"/>
      </w:pPr>
    </w:p>
    <w:p w:rsidR="00873A0C" w:rsidRDefault="00873A0C" w:rsidP="00A84B02">
      <w:pPr>
        <w:pStyle w:val="Standard"/>
      </w:pPr>
    </w:p>
    <w:sectPr w:rsidR="00873A0C" w:rsidSect="00873A0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9FC" w:rsidRDefault="00B339FC" w:rsidP="00873A0C">
      <w:r>
        <w:separator/>
      </w:r>
    </w:p>
  </w:endnote>
  <w:endnote w:type="continuationSeparator" w:id="0">
    <w:p w:rsidR="00B339FC" w:rsidRDefault="00B339FC" w:rsidP="0087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1C0941">
        <w:rPr>
          <w:noProof/>
        </w:rPr>
        <w:t>2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1C0941">
        <w:rPr>
          <w:noProof/>
        </w:rPr>
        <w:t>6</w:t>
      </w:r>
    </w:fldSimple>
  </w:p>
  <w:p w:rsidR="00873A0C" w:rsidRDefault="00873A0C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9FC" w:rsidRDefault="00B339FC" w:rsidP="00873A0C">
      <w:r w:rsidRPr="00873A0C">
        <w:rPr>
          <w:color w:val="000000"/>
        </w:rPr>
        <w:separator/>
      </w:r>
    </w:p>
  </w:footnote>
  <w:footnote w:type="continuationSeparator" w:id="0">
    <w:p w:rsidR="00B339FC" w:rsidRDefault="00B339FC" w:rsidP="00873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4A0"/>
    </w:tblPr>
    <w:tblGrid>
      <w:gridCol w:w="5221"/>
      <w:gridCol w:w="3850"/>
    </w:tblGrid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v1.</w:t>
          </w:r>
          <w:proofErr w:type="gramEnd"/>
          <w:r>
            <w:rPr>
              <w:sz w:val="20"/>
              <w:szCs w:val="20"/>
            </w:rPr>
            <w:t>1</w:t>
          </w:r>
        </w:p>
      </w:tc>
    </w:tr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>Data: 11/02/2016</w:t>
          </w:r>
        </w:p>
      </w:tc>
    </w:tr>
  </w:tbl>
  <w:p w:rsidR="00873A0C" w:rsidRDefault="00873A0C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A2"/>
    <w:multiLevelType w:val="multilevel"/>
    <w:tmpl w:val="AB64B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0534B3"/>
    <w:multiLevelType w:val="multilevel"/>
    <w:tmpl w:val="CBE82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35413"/>
    <w:multiLevelType w:val="multilevel"/>
    <w:tmpl w:val="58F8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F705B3"/>
    <w:multiLevelType w:val="multilevel"/>
    <w:tmpl w:val="A614C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EC2EBB"/>
    <w:multiLevelType w:val="multilevel"/>
    <w:tmpl w:val="0AFCB5FA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5">
    <w:nsid w:val="20EA6AE3"/>
    <w:multiLevelType w:val="multilevel"/>
    <w:tmpl w:val="9CC22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05A1A78"/>
    <w:multiLevelType w:val="multilevel"/>
    <w:tmpl w:val="28B05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4211ECA"/>
    <w:multiLevelType w:val="multilevel"/>
    <w:tmpl w:val="C38C7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9F20A3D"/>
    <w:multiLevelType w:val="multilevel"/>
    <w:tmpl w:val="F05238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D804FE6"/>
    <w:multiLevelType w:val="multilevel"/>
    <w:tmpl w:val="C0CA93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33166DF"/>
    <w:multiLevelType w:val="multilevel"/>
    <w:tmpl w:val="988EE4B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11">
    <w:nsid w:val="79212C93"/>
    <w:multiLevelType w:val="multilevel"/>
    <w:tmpl w:val="CD9A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10"/>
    <w:lvlOverride w:ilvl="0">
      <w:startOverride w:val="3"/>
    </w:lvlOverride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78"/>
    <w:rsid w:val="001C0941"/>
    <w:rsid w:val="001D4578"/>
    <w:rsid w:val="002E0235"/>
    <w:rsid w:val="003F106F"/>
    <w:rsid w:val="00873A0C"/>
    <w:rsid w:val="008F4CA8"/>
    <w:rsid w:val="00A84B02"/>
    <w:rsid w:val="00B339FC"/>
    <w:rsid w:val="00C2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3A0C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73A0C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873A0C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873A0C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873A0C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873A0C"/>
    <w:pPr>
      <w:suppressAutoHyphens/>
    </w:pPr>
  </w:style>
  <w:style w:type="paragraph" w:styleId="Ttulo">
    <w:name w:val="Title"/>
    <w:basedOn w:val="Standard"/>
    <w:rsid w:val="00873A0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873A0C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873A0C"/>
    <w:rPr>
      <w:u w:val="none"/>
    </w:rPr>
  </w:style>
  <w:style w:type="character" w:customStyle="1" w:styleId="List1Level1">
    <w:name w:val="List1Level1"/>
    <w:rsid w:val="00873A0C"/>
    <w:rPr>
      <w:u w:val="none"/>
    </w:rPr>
  </w:style>
  <w:style w:type="character" w:customStyle="1" w:styleId="List1Level2">
    <w:name w:val="List1Level2"/>
    <w:rsid w:val="00873A0C"/>
    <w:rPr>
      <w:u w:val="none"/>
    </w:rPr>
  </w:style>
  <w:style w:type="character" w:customStyle="1" w:styleId="List1Level3">
    <w:name w:val="List1Level3"/>
    <w:rsid w:val="00873A0C"/>
    <w:rPr>
      <w:u w:val="none"/>
    </w:rPr>
  </w:style>
  <w:style w:type="character" w:customStyle="1" w:styleId="List1Level4">
    <w:name w:val="List1Level4"/>
    <w:rsid w:val="00873A0C"/>
    <w:rPr>
      <w:u w:val="none"/>
    </w:rPr>
  </w:style>
  <w:style w:type="character" w:customStyle="1" w:styleId="List1Level5">
    <w:name w:val="List1Level5"/>
    <w:rsid w:val="00873A0C"/>
    <w:rPr>
      <w:u w:val="none"/>
    </w:rPr>
  </w:style>
  <w:style w:type="character" w:customStyle="1" w:styleId="List1Level6">
    <w:name w:val="List1Level6"/>
    <w:rsid w:val="00873A0C"/>
    <w:rPr>
      <w:u w:val="none"/>
    </w:rPr>
  </w:style>
  <w:style w:type="character" w:customStyle="1" w:styleId="List1Level7">
    <w:name w:val="List1Level7"/>
    <w:rsid w:val="00873A0C"/>
    <w:rPr>
      <w:u w:val="none"/>
    </w:rPr>
  </w:style>
  <w:style w:type="character" w:customStyle="1" w:styleId="List1Level8">
    <w:name w:val="List1Level8"/>
    <w:rsid w:val="00873A0C"/>
    <w:rPr>
      <w:u w:val="none"/>
    </w:rPr>
  </w:style>
  <w:style w:type="character" w:customStyle="1" w:styleId="List2Level0">
    <w:name w:val="List2Level0"/>
    <w:rsid w:val="00873A0C"/>
    <w:rPr>
      <w:u w:val="none"/>
    </w:rPr>
  </w:style>
  <w:style w:type="character" w:customStyle="1" w:styleId="List2Level1">
    <w:name w:val="List2Level1"/>
    <w:rsid w:val="00873A0C"/>
    <w:rPr>
      <w:u w:val="none"/>
    </w:rPr>
  </w:style>
  <w:style w:type="character" w:customStyle="1" w:styleId="List2Level2">
    <w:name w:val="List2Level2"/>
    <w:rsid w:val="00873A0C"/>
    <w:rPr>
      <w:u w:val="none"/>
    </w:rPr>
  </w:style>
  <w:style w:type="character" w:customStyle="1" w:styleId="List2Level3">
    <w:name w:val="List2Level3"/>
    <w:rsid w:val="00873A0C"/>
    <w:rPr>
      <w:u w:val="none"/>
    </w:rPr>
  </w:style>
  <w:style w:type="character" w:customStyle="1" w:styleId="List2Level4">
    <w:name w:val="List2Level4"/>
    <w:rsid w:val="00873A0C"/>
    <w:rPr>
      <w:u w:val="none"/>
    </w:rPr>
  </w:style>
  <w:style w:type="character" w:customStyle="1" w:styleId="List2Level5">
    <w:name w:val="List2Level5"/>
    <w:rsid w:val="00873A0C"/>
    <w:rPr>
      <w:u w:val="none"/>
    </w:rPr>
  </w:style>
  <w:style w:type="character" w:customStyle="1" w:styleId="List2Level6">
    <w:name w:val="List2Level6"/>
    <w:rsid w:val="00873A0C"/>
    <w:rPr>
      <w:u w:val="none"/>
    </w:rPr>
  </w:style>
  <w:style w:type="character" w:customStyle="1" w:styleId="List2Level7">
    <w:name w:val="List2Level7"/>
    <w:rsid w:val="00873A0C"/>
    <w:rPr>
      <w:u w:val="none"/>
    </w:rPr>
  </w:style>
  <w:style w:type="character" w:customStyle="1" w:styleId="List2Level8">
    <w:name w:val="List2Level8"/>
    <w:rsid w:val="00873A0C"/>
    <w:rPr>
      <w:u w:val="none"/>
    </w:rPr>
  </w:style>
  <w:style w:type="paragraph" w:customStyle="1" w:styleId="normal0">
    <w:name w:val="normal"/>
    <w:rsid w:val="00A84B02"/>
    <w:pPr>
      <w:overflowPunct/>
      <w:autoSpaceDE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Cabealho">
    <w:name w:val="head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873A0C"/>
  </w:style>
  <w:style w:type="paragraph" w:styleId="Rodap">
    <w:name w:val="foot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873A0C"/>
  </w:style>
  <w:style w:type="paragraph" w:styleId="Textodebalo">
    <w:name w:val="Balloon Text"/>
    <w:basedOn w:val="Normal"/>
    <w:rsid w:val="00873A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873A0C"/>
    <w:rPr>
      <w:rFonts w:ascii="Tahoma" w:hAnsi="Tahoma" w:cs="Tahoma"/>
      <w:sz w:val="16"/>
      <w:szCs w:val="16"/>
    </w:rPr>
  </w:style>
  <w:style w:type="numbering" w:customStyle="1" w:styleId="LS1">
    <w:name w:val="LS1"/>
    <w:basedOn w:val="Semlista"/>
    <w:rsid w:val="00873A0C"/>
    <w:pPr>
      <w:numPr>
        <w:numId w:val="1"/>
      </w:numPr>
    </w:pPr>
  </w:style>
  <w:style w:type="numbering" w:customStyle="1" w:styleId="LS2">
    <w:name w:val="LS2"/>
    <w:basedOn w:val="Semlista"/>
    <w:rsid w:val="00873A0C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\Documents\GitHub\Proc\Entregavel_01\GCO-Gerencia%20de%20Configura&#231;&#227;o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GCO-Gerencia de Configuração.docx</Template>
  <TotalTime>1</TotalTime>
  <Pages>6</Pages>
  <Words>354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2016-02-12T23:30:00Z</dcterms:created>
  <dcterms:modified xsi:type="dcterms:W3CDTF">2016-02-12T23:38:00Z</dcterms:modified>
</cp:coreProperties>
</file>