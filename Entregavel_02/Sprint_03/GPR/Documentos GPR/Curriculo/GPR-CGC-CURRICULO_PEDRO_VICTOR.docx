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B60C05" w:rsidP="001638B8">
      <w:pPr>
        <w:rPr>
          <w:rFonts w:ascii="Verdana" w:hAnsi="Verdana"/>
          <w:sz w:val="40"/>
          <w:szCs w:val="40"/>
        </w:rPr>
      </w:pPr>
      <w:r w:rsidRPr="00B60C05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9A5A1A">
        <w:rPr>
          <w:rFonts w:ascii="Verdana" w:hAnsi="Verdana"/>
          <w:sz w:val="40"/>
          <w:szCs w:val="40"/>
        </w:rPr>
        <w:t>Pedro Victor de Almeida Lopes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9A5A1A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9A5A1A">
        <w:rPr>
          <w:rFonts w:ascii="Verdana" w:hAnsi="Verdana"/>
        </w:rPr>
        <w:t xml:space="preserve">19 </w:t>
      </w:r>
      <w:r w:rsidR="001638B8" w:rsidRPr="001638B8">
        <w:rPr>
          <w:rFonts w:ascii="Verdana" w:hAnsi="Verdana"/>
        </w:rPr>
        <w:t>anos</w:t>
      </w:r>
      <w:r>
        <w:rPr>
          <w:rFonts w:ascii="Verdana" w:hAnsi="Verdana"/>
        </w:rPr>
        <w:br/>
      </w:r>
      <w:r w:rsidR="00DB47DC">
        <w:rPr>
          <w:rFonts w:ascii="Verdana" w:hAnsi="Verdana"/>
        </w:rPr>
        <w:t>Goiania - GO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r w:rsidR="009A5A1A">
        <w:rPr>
          <w:rFonts w:ascii="Verdana" w:hAnsi="Verdana"/>
        </w:rPr>
        <w:t>pedrolopes09.pv@gmail.com</w:t>
      </w:r>
      <w:r w:rsidR="001638B8" w:rsidRPr="001638B8">
        <w:rPr>
          <w:rFonts w:ascii="Verdana" w:hAnsi="Verdana"/>
        </w:rPr>
        <w:br/>
      </w:r>
    </w:p>
    <w:p w:rsidR="00690E7D" w:rsidRDefault="00690E7D" w:rsidP="001638B8">
      <w:pPr>
        <w:pStyle w:val="Seo"/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B60C05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DB47DC" w:rsidP="00FA3990">
      <w:pPr>
        <w:rPr>
          <w:rFonts w:ascii="Verdana" w:hAnsi="Verdana"/>
        </w:rPr>
      </w:pPr>
      <w:r>
        <w:rPr>
          <w:rFonts w:ascii="Verdana" w:hAnsi="Verdana"/>
        </w:rPr>
        <w:t>O Objetivo desse currículo é indicar os conhecimentos específicos da equipe de desenvolvimento do projeto SisComp</w:t>
      </w:r>
      <w:r w:rsidR="009A5A1A">
        <w:rPr>
          <w:rFonts w:ascii="Verdana" w:hAnsi="Verdana"/>
        </w:rPr>
        <w:t>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690E7D" w:rsidRDefault="00690E7D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60C05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Graduand</w:t>
      </w:r>
      <w:r w:rsidR="009A5A1A">
        <w:rPr>
          <w:rFonts w:ascii="Verdana" w:hAnsi="Verdana"/>
        </w:rPr>
        <w:t>o – Universidade Federal de Goiá</w:t>
      </w:r>
      <w:r>
        <w:rPr>
          <w:rFonts w:ascii="Verdana" w:hAnsi="Verdana"/>
        </w:rPr>
        <w:t>s</w:t>
      </w:r>
    </w:p>
    <w:p w:rsidR="00DB47DC" w:rsidRDefault="009A5A1A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Matricula</w:t>
      </w:r>
      <w:r w:rsidR="00DB47DC">
        <w:rPr>
          <w:rFonts w:ascii="Verdana" w:hAnsi="Verdana"/>
        </w:rPr>
        <w:t xml:space="preserve">: </w:t>
      </w:r>
      <w:r>
        <w:rPr>
          <w:rFonts w:ascii="Verdana" w:hAnsi="Verdana"/>
        </w:rPr>
        <w:t>201401989</w:t>
      </w:r>
    </w:p>
    <w:p w:rsidR="00DB47DC" w:rsidRPr="00D81FC2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Curso de Bacharelado em Engenharia de Software</w:t>
      </w:r>
    </w:p>
    <w:p w:rsidR="00690E7D" w:rsidRDefault="00690E7D" w:rsidP="00B30D63">
      <w:pPr>
        <w:pStyle w:val="Seo"/>
        <w:rPr>
          <w:rFonts w:ascii="Verdana" w:hAnsi="Verdana"/>
        </w:rPr>
      </w:pPr>
    </w:p>
    <w:p w:rsidR="00690E7D" w:rsidRDefault="00690E7D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B60C05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5657D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 xml:space="preserve"> </w:t>
      </w:r>
      <w:r w:rsidR="00425E3F">
        <w:rPr>
          <w:rFonts w:ascii="Verdana" w:hAnsi="Verdana"/>
          <w:b/>
        </w:rPr>
        <w:t>SEBRAE GO</w:t>
      </w:r>
      <w:r w:rsidRPr="00D81FC2">
        <w:rPr>
          <w:rFonts w:ascii="Verdana" w:hAnsi="Verdana"/>
        </w:rPr>
        <w:br/>
        <w:t xml:space="preserve">Cargo: </w:t>
      </w:r>
      <w:r w:rsidR="00425E3F">
        <w:rPr>
          <w:rFonts w:ascii="Verdana" w:hAnsi="Verdana"/>
        </w:rPr>
        <w:t>Estagiário</w:t>
      </w:r>
      <w:r w:rsidRPr="00D81FC2">
        <w:rPr>
          <w:rFonts w:ascii="Verdana" w:hAnsi="Verdana"/>
        </w:rPr>
        <w:br/>
        <w:t xml:space="preserve">Principais atividades: </w:t>
      </w:r>
      <w:r w:rsidR="00425E3F">
        <w:rPr>
          <w:rFonts w:ascii="Verdana" w:hAnsi="Verdana"/>
        </w:rPr>
        <w:t>Suporte presencial e remoto; Comunicação com fornecedores de Software; Desenvolvimento de Tutoriais para usuários;</w:t>
      </w:r>
    </w:p>
    <w:p w:rsidR="00690E7D" w:rsidRDefault="00690E7D" w:rsidP="00B30D63">
      <w:pPr>
        <w:pStyle w:val="Seo"/>
        <w:rPr>
          <w:rFonts w:ascii="Verdana" w:hAnsi="Verdana"/>
        </w:rPr>
      </w:pPr>
    </w:p>
    <w:p w:rsidR="00690E7D" w:rsidRDefault="00690E7D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B60C05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Conhecimento nas tecnologias utilizadas na construção do software.</w:t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Conhecimento nas ferramentas envolvidas na construção do software.</w:t>
      </w:r>
    </w:p>
    <w:p w:rsidR="00FA3990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Está habituado ao domínio do software.</w:t>
      </w:r>
    </w:p>
    <w:p w:rsidR="009A5A1A" w:rsidRDefault="009A5A1A" w:rsidP="00DB47DC">
      <w:pPr>
        <w:pStyle w:val="Seo"/>
        <w:rPr>
          <w:rFonts w:ascii="Verdana" w:hAnsi="Verdana"/>
        </w:rPr>
      </w:pPr>
    </w:p>
    <w:p w:rsidR="009A5A1A" w:rsidRDefault="009A5A1A" w:rsidP="00DB47DC">
      <w:pPr>
        <w:pStyle w:val="Seo"/>
        <w:rPr>
          <w:rFonts w:ascii="Verdana" w:hAnsi="Verdana"/>
        </w:rPr>
      </w:pPr>
    </w:p>
    <w:p w:rsidR="009A5A1A" w:rsidRDefault="009A5A1A" w:rsidP="00DB47DC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B60C05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9A5A1A" w:rsidRPr="009A5A1A" w:rsidRDefault="009A5A1A" w:rsidP="009A5A1A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Inglês Avançado – Leitura e Escrita - Excelentes, Fala e Entendimento - Muito Bons; </w:t>
      </w: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D77" w:rsidRDefault="00FE0D77">
      <w:r>
        <w:separator/>
      </w:r>
    </w:p>
  </w:endnote>
  <w:endnote w:type="continuationSeparator" w:id="1">
    <w:p w:rsidR="00FE0D77" w:rsidRDefault="00FE0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60C05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B60C05">
      <w:rPr>
        <w:lang w:val="en-US"/>
      </w:rPr>
    </w:r>
    <w:r w:rsidRPr="00B60C05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D77" w:rsidRDefault="00FE0D77">
      <w:r>
        <w:separator/>
      </w:r>
    </w:p>
  </w:footnote>
  <w:footnote w:type="continuationSeparator" w:id="1">
    <w:p w:rsidR="00FE0D77" w:rsidRDefault="00FE0D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60C0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2B22E8C"/>
    <w:multiLevelType w:val="hybridMultilevel"/>
    <w:tmpl w:val="F39A0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424A2"/>
    <w:rsid w:val="000D6C68"/>
    <w:rsid w:val="001638B8"/>
    <w:rsid w:val="00163F2A"/>
    <w:rsid w:val="002039BD"/>
    <w:rsid w:val="00425E3F"/>
    <w:rsid w:val="005657D9"/>
    <w:rsid w:val="005B5FD3"/>
    <w:rsid w:val="005E6BFC"/>
    <w:rsid w:val="00690E7D"/>
    <w:rsid w:val="00741D6E"/>
    <w:rsid w:val="009967CD"/>
    <w:rsid w:val="009A5A1A"/>
    <w:rsid w:val="009C3B99"/>
    <w:rsid w:val="00A17348"/>
    <w:rsid w:val="00A25CF8"/>
    <w:rsid w:val="00A8166E"/>
    <w:rsid w:val="00B30D63"/>
    <w:rsid w:val="00B501EE"/>
    <w:rsid w:val="00B60C05"/>
    <w:rsid w:val="00CA42AC"/>
    <w:rsid w:val="00CC21DB"/>
    <w:rsid w:val="00D81FC2"/>
    <w:rsid w:val="00DB47DC"/>
    <w:rsid w:val="00F26226"/>
    <w:rsid w:val="00F80DD2"/>
    <w:rsid w:val="00FA3990"/>
    <w:rsid w:val="00FE0D77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3"/>
        <o:r id="V:Rule10" type="connector" idref="#_x0000_s1172"/>
        <o:r id="V:Rule11" type="connector" idref="#_x0000_s1184"/>
        <o:r id="V:Rule12" type="connector" idref="#_x0000_s1188"/>
        <o:r id="V:Rule13" type="connector" idref="#_x0000_s1190"/>
        <o:r id="V:Rule14" type="connector" idref="#_x0000_s1174"/>
        <o:r id="V:Rule15" type="connector" idref="#_x0000_s1191"/>
        <o:r id="V:Rule16" type="connector" idref="#_x0000_s118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28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Pedro Lopes</cp:lastModifiedBy>
  <cp:revision>5</cp:revision>
  <dcterms:created xsi:type="dcterms:W3CDTF">2016-02-14T02:31:00Z</dcterms:created>
  <dcterms:modified xsi:type="dcterms:W3CDTF">2016-02-14T15:46:00Z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